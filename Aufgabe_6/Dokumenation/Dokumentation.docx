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239" w:rsidRDefault="00C03239" w:rsidP="00C03239">
      <w:pPr>
        <w:pStyle w:val="berschrift1"/>
      </w:pPr>
      <w:r>
        <w:t xml:space="preserve">Dokumentation </w:t>
      </w:r>
    </w:p>
    <w:p w:rsidR="00C03239" w:rsidRDefault="00C03239" w:rsidP="00C03239">
      <w:pPr>
        <w:pStyle w:val="berschrift2"/>
      </w:pPr>
      <w:r>
        <w:t>Aufgabe 2</w:t>
      </w:r>
    </w:p>
    <w:p w:rsidR="00C03239" w:rsidRPr="0081352F" w:rsidRDefault="00C03239" w:rsidP="00C03239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>Mithilfe des Terminals (</w:t>
      </w:r>
      <w:proofErr w:type="spellStart"/>
      <w:r w:rsidRPr="0081352F">
        <w:rPr>
          <w:sz w:val="24"/>
        </w:rPr>
        <w:t>bash</w:t>
      </w:r>
      <w:proofErr w:type="spellEnd"/>
      <w:r w:rsidRPr="0081352F">
        <w:rPr>
          <w:sz w:val="24"/>
        </w:rPr>
        <w:t xml:space="preserve">) den richtigen Ordner gefunden und dort hin navigiert </w:t>
      </w:r>
    </w:p>
    <w:p w:rsidR="00C03239" w:rsidRPr="0081352F" w:rsidRDefault="00C03239" w:rsidP="00C03239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 xml:space="preserve">Dort dann mithilfe der Eingabe </w:t>
      </w:r>
      <w:proofErr w:type="spellStart"/>
      <w:r w:rsidRPr="0081352F">
        <w:rPr>
          <w:sz w:val="24"/>
        </w:rPr>
        <w:t>npm</w:t>
      </w:r>
      <w:proofErr w:type="spellEnd"/>
      <w:r w:rsidRPr="0081352F">
        <w:rPr>
          <w:sz w:val="24"/>
        </w:rPr>
        <w:t xml:space="preserve"> i @</w:t>
      </w:r>
      <w:proofErr w:type="spellStart"/>
      <w:r w:rsidRPr="0081352F">
        <w:rPr>
          <w:sz w:val="24"/>
        </w:rPr>
        <w:t>types</w:t>
      </w:r>
      <w:proofErr w:type="spellEnd"/>
      <w:r w:rsidRPr="0081352F">
        <w:rPr>
          <w:sz w:val="24"/>
        </w:rPr>
        <w:t>/</w:t>
      </w:r>
      <w:proofErr w:type="spellStart"/>
      <w:r w:rsidRPr="0081352F">
        <w:rPr>
          <w:sz w:val="24"/>
        </w:rPr>
        <w:t>node</w:t>
      </w:r>
      <w:proofErr w:type="spellEnd"/>
      <w:r w:rsidRPr="0081352F">
        <w:rPr>
          <w:sz w:val="24"/>
        </w:rPr>
        <w:t xml:space="preserve"> installiert</w:t>
      </w:r>
    </w:p>
    <w:p w:rsidR="00C03239" w:rsidRPr="0081352F" w:rsidRDefault="00C03239" w:rsidP="00C03239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 xml:space="preserve">Danach die Vorlesungsdateien in eigenes </w:t>
      </w:r>
      <w:proofErr w:type="spellStart"/>
      <w:r w:rsidRPr="0081352F">
        <w:rPr>
          <w:sz w:val="24"/>
        </w:rPr>
        <w:t>Repo</w:t>
      </w:r>
      <w:proofErr w:type="spellEnd"/>
      <w:r w:rsidRPr="0081352F">
        <w:rPr>
          <w:sz w:val="24"/>
        </w:rPr>
        <w:t xml:space="preserve"> kopiert und untersucht (für Konzept)</w:t>
      </w:r>
    </w:p>
    <w:p w:rsidR="00C03239" w:rsidRPr="0081352F" w:rsidRDefault="00C03239" w:rsidP="00C03239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 xml:space="preserve">Erster Versuch den Server zu starten mit </w:t>
      </w:r>
      <w:proofErr w:type="spellStart"/>
      <w:r w:rsidRPr="0081352F">
        <w:rPr>
          <w:sz w:val="24"/>
        </w:rPr>
        <w:t>node</w:t>
      </w:r>
      <w:proofErr w:type="spellEnd"/>
      <w:r w:rsidRPr="0081352F">
        <w:rPr>
          <w:sz w:val="24"/>
        </w:rPr>
        <w:t xml:space="preserve"> misslingt</w:t>
      </w:r>
    </w:p>
    <w:p w:rsidR="00C03239" w:rsidRPr="0081352F" w:rsidRDefault="00C03239" w:rsidP="00C03239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 xml:space="preserve">Durch Recherche herausgefunden, dass relativer Pfad hinter den Befehl zur </w:t>
      </w:r>
      <w:bookmarkStart w:id="0" w:name="_GoBack"/>
      <w:r w:rsidRPr="0081352F">
        <w:rPr>
          <w:sz w:val="24"/>
        </w:rPr>
        <w:t>auszuführenden server.js nötig ist</w:t>
      </w:r>
    </w:p>
    <w:bookmarkEnd w:id="0"/>
    <w:p w:rsidR="00C03239" w:rsidRPr="0081352F" w:rsidRDefault="00C03239" w:rsidP="00C03239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 xml:space="preserve">Über den Link zu meinem </w:t>
      </w:r>
      <w:proofErr w:type="spellStart"/>
      <w:r w:rsidRPr="0081352F">
        <w:rPr>
          <w:sz w:val="24"/>
        </w:rPr>
        <w:t>local</w:t>
      </w:r>
      <w:proofErr w:type="spellEnd"/>
      <w:r w:rsidRPr="0081352F">
        <w:rPr>
          <w:sz w:val="24"/>
        </w:rPr>
        <w:t xml:space="preserve"> host konnte dann das Ergebnis begutachtet werden, sowie die Ausgaben im Terminal/auf der Konsole in VSC wurden wiedergegeben (dabei, wie schon in der Vorlesung vermerkt, wurden die </w:t>
      </w:r>
      <w:proofErr w:type="spellStart"/>
      <w:r w:rsidRPr="0081352F">
        <w:rPr>
          <w:sz w:val="24"/>
        </w:rPr>
        <w:t>logs</w:t>
      </w:r>
      <w:proofErr w:type="spellEnd"/>
      <w:r w:rsidRPr="0081352F">
        <w:rPr>
          <w:sz w:val="24"/>
        </w:rPr>
        <w:t xml:space="preserve"> jeweils doppelt ausgeführt)</w:t>
      </w:r>
    </w:p>
    <w:p w:rsidR="00C03239" w:rsidRPr="0081352F" w:rsidRDefault="00C03239" w:rsidP="00C03239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 xml:space="preserve">Daten konnten über einen / hinter den Link ausgeben werden der Text wurde danach auch korrekt auf der </w:t>
      </w:r>
      <w:r w:rsidR="00237E45" w:rsidRPr="0081352F">
        <w:rPr>
          <w:sz w:val="24"/>
        </w:rPr>
        <w:t>Konsole</w:t>
      </w:r>
      <w:r w:rsidRPr="0081352F">
        <w:rPr>
          <w:sz w:val="24"/>
        </w:rPr>
        <w:t xml:space="preserve"> ausgegeben, wenn das nötige dafür geändert wurde (siehe Kommentar </w:t>
      </w:r>
      <w:proofErr w:type="gramStart"/>
      <w:r w:rsidRPr="0081352F">
        <w:rPr>
          <w:sz w:val="24"/>
        </w:rPr>
        <w:t xml:space="preserve">in der </w:t>
      </w:r>
      <w:proofErr w:type="spellStart"/>
      <w:r w:rsidRPr="0081352F">
        <w:rPr>
          <w:sz w:val="24"/>
        </w:rPr>
        <w:t>Server</w:t>
      </w:r>
      <w:proofErr w:type="gramEnd"/>
      <w:r w:rsidRPr="0081352F">
        <w:rPr>
          <w:sz w:val="24"/>
        </w:rPr>
        <w:t>.ts</w:t>
      </w:r>
      <w:proofErr w:type="spellEnd"/>
      <w:r w:rsidRPr="0081352F">
        <w:rPr>
          <w:sz w:val="24"/>
        </w:rPr>
        <w:t>)</w:t>
      </w:r>
    </w:p>
    <w:p w:rsidR="00C03239" w:rsidRPr="0081352F" w:rsidRDefault="00C03239" w:rsidP="00C03239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 xml:space="preserve">Da der recherchierte </w:t>
      </w:r>
      <w:proofErr w:type="spellStart"/>
      <w:r w:rsidRPr="0081352F">
        <w:rPr>
          <w:sz w:val="24"/>
        </w:rPr>
        <w:t>command</w:t>
      </w:r>
      <w:proofErr w:type="spellEnd"/>
      <w:r w:rsidRPr="0081352F">
        <w:rPr>
          <w:sz w:val="24"/>
        </w:rPr>
        <w:t xml:space="preserve"> zum schließen (</w:t>
      </w:r>
      <w:proofErr w:type="spellStart"/>
      <w:r w:rsidRPr="0081352F">
        <w:rPr>
          <w:sz w:val="24"/>
        </w:rPr>
        <w:t>strg</w:t>
      </w:r>
      <w:proofErr w:type="spellEnd"/>
      <w:r w:rsidRPr="0081352F">
        <w:rPr>
          <w:sz w:val="24"/>
        </w:rPr>
        <w:t xml:space="preserve"> – c) beim </w:t>
      </w:r>
      <w:r w:rsidR="00237E45" w:rsidRPr="0081352F">
        <w:rPr>
          <w:sz w:val="24"/>
        </w:rPr>
        <w:t>MacOS</w:t>
      </w:r>
      <w:r w:rsidRPr="0081352F">
        <w:rPr>
          <w:sz w:val="24"/>
        </w:rPr>
        <w:t xml:space="preserve"> nicht funktionierte, konnte der </w:t>
      </w:r>
      <w:proofErr w:type="spellStart"/>
      <w:r w:rsidR="0038032B" w:rsidRPr="0081352F">
        <w:rPr>
          <w:sz w:val="24"/>
        </w:rPr>
        <w:t>L</w:t>
      </w:r>
      <w:r w:rsidRPr="0081352F">
        <w:rPr>
          <w:sz w:val="24"/>
        </w:rPr>
        <w:t>ocalhost</w:t>
      </w:r>
      <w:proofErr w:type="spellEnd"/>
      <w:r w:rsidRPr="0081352F">
        <w:rPr>
          <w:sz w:val="24"/>
        </w:rPr>
        <w:t xml:space="preserve"> </w:t>
      </w:r>
      <w:r w:rsidR="00237E45" w:rsidRPr="0081352F">
        <w:rPr>
          <w:sz w:val="24"/>
        </w:rPr>
        <w:t xml:space="preserve">Server </w:t>
      </w:r>
      <w:r w:rsidRPr="0081352F">
        <w:rPr>
          <w:sz w:val="24"/>
        </w:rPr>
        <w:t xml:space="preserve">erfolgreich über </w:t>
      </w:r>
      <w:r w:rsidR="00237E45" w:rsidRPr="0081352F">
        <w:rPr>
          <w:sz w:val="24"/>
        </w:rPr>
        <w:t xml:space="preserve">das „Mülleimer“ Icon in VSC beendet werden. </w:t>
      </w:r>
    </w:p>
    <w:p w:rsidR="00C03239" w:rsidRDefault="00C03239" w:rsidP="00C03239">
      <w:pPr>
        <w:pStyle w:val="berschrift2"/>
      </w:pPr>
      <w:r>
        <w:t>Aufgabe 3</w:t>
      </w:r>
    </w:p>
    <w:p w:rsidR="00C03239" w:rsidRPr="0081352F" w:rsidRDefault="0038032B" w:rsidP="0038032B">
      <w:pPr>
        <w:pStyle w:val="Listenabsatz"/>
        <w:numPr>
          <w:ilvl w:val="0"/>
          <w:numId w:val="5"/>
        </w:numPr>
        <w:rPr>
          <w:sz w:val="24"/>
        </w:rPr>
      </w:pPr>
      <w:proofErr w:type="spellStart"/>
      <w:r w:rsidRPr="0081352F">
        <w:rPr>
          <w:sz w:val="24"/>
        </w:rPr>
        <w:t>Heroku</w:t>
      </w:r>
      <w:proofErr w:type="spellEnd"/>
      <w:r w:rsidRPr="0081352F">
        <w:rPr>
          <w:sz w:val="24"/>
        </w:rPr>
        <w:t xml:space="preserve"> </w:t>
      </w:r>
      <w:proofErr w:type="spellStart"/>
      <w:r w:rsidRPr="0081352F">
        <w:rPr>
          <w:sz w:val="24"/>
        </w:rPr>
        <w:t>installation</w:t>
      </w:r>
      <w:proofErr w:type="spellEnd"/>
      <w:r w:rsidRPr="0081352F">
        <w:rPr>
          <w:sz w:val="24"/>
        </w:rPr>
        <w:t xml:space="preserve"> hat perfekt funktioniert (bis auf den Part im </w:t>
      </w:r>
      <w:proofErr w:type="spellStart"/>
      <w:r w:rsidRPr="0081352F">
        <w:rPr>
          <w:sz w:val="24"/>
        </w:rPr>
        <w:t>Issue</w:t>
      </w:r>
      <w:proofErr w:type="spellEnd"/>
      <w:r w:rsidRPr="0081352F">
        <w:rPr>
          <w:sz w:val="24"/>
        </w:rPr>
        <w:t xml:space="preserve">, der sich ja dann als banal </w:t>
      </w:r>
      <w:proofErr w:type="gramStart"/>
      <w:r w:rsidRPr="0081352F">
        <w:rPr>
          <w:sz w:val="24"/>
        </w:rPr>
        <w:t>heraus stelle</w:t>
      </w:r>
      <w:proofErr w:type="gramEnd"/>
      <w:r w:rsidRPr="0081352F">
        <w:rPr>
          <w:sz w:val="24"/>
        </w:rPr>
        <w:t xml:space="preserve">) </w:t>
      </w:r>
    </w:p>
    <w:p w:rsidR="00E817A4" w:rsidRPr="0081352F" w:rsidRDefault="00E817A4" w:rsidP="0038032B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 xml:space="preserve">Die </w:t>
      </w:r>
      <w:proofErr w:type="spellStart"/>
      <w:proofErr w:type="gramStart"/>
      <w:r w:rsidRPr="0081352F">
        <w:rPr>
          <w:sz w:val="24"/>
        </w:rPr>
        <w:t>package.json</w:t>
      </w:r>
      <w:proofErr w:type="spellEnd"/>
      <w:proofErr w:type="gramEnd"/>
      <w:r w:rsidRPr="0081352F">
        <w:rPr>
          <w:sz w:val="24"/>
        </w:rPr>
        <w:t xml:space="preserve"> wurde dafür angepasst, das hat auch perfekt. Geklappt </w:t>
      </w:r>
    </w:p>
    <w:p w:rsidR="004B066D" w:rsidRPr="0081352F" w:rsidRDefault="004B066D" w:rsidP="0038032B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>Ebenso wie der erneute Test mit der Eingabe von Daten im Link</w:t>
      </w:r>
    </w:p>
    <w:p w:rsidR="00C03239" w:rsidRDefault="00C03239" w:rsidP="00C03239">
      <w:pPr>
        <w:pStyle w:val="berschrift2"/>
      </w:pPr>
      <w:r>
        <w:t>Aufgabe 4</w:t>
      </w:r>
    </w:p>
    <w:p w:rsidR="008A6ABA" w:rsidRPr="0081352F" w:rsidRDefault="008A6ABA" w:rsidP="008A6ABA">
      <w:pPr>
        <w:pStyle w:val="Listenabsatz"/>
        <w:numPr>
          <w:ilvl w:val="0"/>
          <w:numId w:val="5"/>
        </w:numPr>
        <w:rPr>
          <w:sz w:val="24"/>
        </w:rPr>
      </w:pPr>
      <w:r w:rsidRPr="0081352F">
        <w:rPr>
          <w:sz w:val="24"/>
        </w:rPr>
        <w:t xml:space="preserve">Den </w:t>
      </w:r>
      <w:proofErr w:type="spellStart"/>
      <w:r w:rsidRPr="0081352F">
        <w:rPr>
          <w:sz w:val="24"/>
        </w:rPr>
        <w:t>EisDealer</w:t>
      </w:r>
      <w:proofErr w:type="spellEnd"/>
      <w:r w:rsidRPr="0081352F">
        <w:rPr>
          <w:sz w:val="24"/>
        </w:rPr>
        <w:t xml:space="preserve"> Code musste ich etwas anpassen, (</w:t>
      </w:r>
      <w:proofErr w:type="spellStart"/>
      <w:r w:rsidRPr="0081352F">
        <w:rPr>
          <w:sz w:val="24"/>
        </w:rPr>
        <w:t>vorallem</w:t>
      </w:r>
      <w:proofErr w:type="spellEnd"/>
      <w:r w:rsidRPr="0081352F">
        <w:rPr>
          <w:sz w:val="24"/>
        </w:rPr>
        <w:t xml:space="preserve"> die </w:t>
      </w:r>
      <w:proofErr w:type="spellStart"/>
      <w:r w:rsidRPr="0081352F">
        <w:rPr>
          <w:sz w:val="24"/>
        </w:rPr>
        <w:t>Data.ts</w:t>
      </w:r>
      <w:proofErr w:type="spellEnd"/>
      <w:r w:rsidRPr="0081352F">
        <w:rPr>
          <w:sz w:val="24"/>
        </w:rPr>
        <w:t xml:space="preserve">) damit durch die </w:t>
      </w:r>
      <w:proofErr w:type="spellStart"/>
      <w:r w:rsidRPr="0081352F">
        <w:rPr>
          <w:sz w:val="24"/>
        </w:rPr>
        <w:t>submit</w:t>
      </w:r>
      <w:proofErr w:type="spellEnd"/>
      <w:r w:rsidRPr="0081352F">
        <w:rPr>
          <w:sz w:val="24"/>
        </w:rPr>
        <w:t xml:space="preserve"> Funktion des Buttons, die Daten im Link korrekt dargestellt werden. </w:t>
      </w:r>
    </w:p>
    <w:p w:rsidR="008A6ABA" w:rsidRPr="008A6ABA" w:rsidRDefault="008A6ABA" w:rsidP="0081352F">
      <w:pPr>
        <w:ind w:left="360"/>
      </w:pPr>
    </w:p>
    <w:sectPr w:rsidR="008A6ABA" w:rsidRPr="008A6ABA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518" w:rsidRDefault="00FF2518">
      <w:r>
        <w:separator/>
      </w:r>
    </w:p>
    <w:p w:rsidR="00FF2518" w:rsidRDefault="00FF2518"/>
  </w:endnote>
  <w:endnote w:type="continuationSeparator" w:id="0">
    <w:p w:rsidR="00FF2518" w:rsidRDefault="00FF2518">
      <w:r>
        <w:continuationSeparator/>
      </w:r>
    </w:p>
    <w:p w:rsidR="00FF2518" w:rsidRDefault="00FF25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291" w:rsidRDefault="00662B2D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518" w:rsidRDefault="00FF2518">
      <w:r>
        <w:separator/>
      </w:r>
    </w:p>
    <w:p w:rsidR="00FF2518" w:rsidRDefault="00FF2518"/>
  </w:footnote>
  <w:footnote w:type="continuationSeparator" w:id="0">
    <w:p w:rsidR="00FF2518" w:rsidRDefault="00FF2518">
      <w:r>
        <w:continuationSeparator/>
      </w:r>
    </w:p>
    <w:p w:rsidR="00FF2518" w:rsidRDefault="00FF25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ufzhlungszeichen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016EE"/>
    <w:multiLevelType w:val="hybridMultilevel"/>
    <w:tmpl w:val="1D906314"/>
    <w:lvl w:ilvl="0" w:tplc="5F8E2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numm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39"/>
    <w:rsid w:val="00237E45"/>
    <w:rsid w:val="0038032B"/>
    <w:rsid w:val="004B066D"/>
    <w:rsid w:val="00662B2D"/>
    <w:rsid w:val="00716A8D"/>
    <w:rsid w:val="0081352F"/>
    <w:rsid w:val="008A6ABA"/>
    <w:rsid w:val="00B87C3E"/>
    <w:rsid w:val="00C03239"/>
    <w:rsid w:val="00C51427"/>
    <w:rsid w:val="00E31291"/>
    <w:rsid w:val="00E817A4"/>
    <w:rsid w:val="00F700D1"/>
    <w:rsid w:val="00FF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754FE4"/>
  <w15:chartTrackingRefBased/>
  <w15:docId w15:val="{A20CE229-A862-2D4D-B0FF-8C47BFC2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de-DE" w:eastAsia="ja-JP" w:bidi="de-DE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87C3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"/>
    <w:qFormat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nummer">
    <w:name w:val="List Number"/>
    <w:basedOn w:val="Standard"/>
    <w:uiPriority w:val="9"/>
    <w:qFormat/>
    <w:pPr>
      <w:numPr>
        <w:numId w:val="4"/>
      </w:numPr>
    </w:pPr>
  </w:style>
  <w:style w:type="paragraph" w:styleId="Kopfzeile">
    <w:name w:val="header"/>
    <w:basedOn w:val="Standard"/>
    <w:link w:val="KopfzeileZchn"/>
    <w:uiPriority w:val="99"/>
    <w:unhideWhenUsed/>
    <w:qFormat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link w:val="TitelZchn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Pr>
      <w:rFonts w:eastAsiaTheme="minorEastAsia"/>
      <w:caps/>
      <w:sz w:val="40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uchtitel">
    <w:name w:val="Book Title"/>
    <w:basedOn w:val="Absatz-Standardschriftar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ZitatZchn">
    <w:name w:val="Zitat Zchn"/>
    <w:basedOn w:val="Absatz-Standardschriftart"/>
    <w:link w:val="Zitat"/>
    <w:uiPriority w:val="29"/>
    <w:semiHidden/>
    <w:rPr>
      <w:i/>
      <w:iCs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b/>
      <w:i/>
      <w:iCs/>
      <w:sz w:val="36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character" w:styleId="Hyperlink">
    <w:name w:val="Hyperlink"/>
    <w:basedOn w:val="Absatz-Standardschriftart"/>
    <w:uiPriority w:val="99"/>
    <w:unhideWhenUsed/>
    <w:rPr>
      <w:color w:val="731C3F" w:themeColor="hyperlink"/>
      <w:u w:val="single"/>
    </w:rPr>
  </w:style>
  <w:style w:type="paragraph" w:styleId="Listenabsatz">
    <w:name w:val="List Paragraph"/>
    <w:basedOn w:val="Standard"/>
    <w:uiPriority w:val="34"/>
    <w:unhideWhenUsed/>
    <w:qFormat/>
    <w:rsid w:val="00C0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rivenotissieglen/Library/Containers/com.microsoft.Word/Data/Library/Application%20Support/Microsoft/Office/16.0/DTS/de-DE%7b60C3084D-97A7-F740-9FA8-5041FA39F77E%7d/%7b8E96CEF6-AB8D-AB4E-852D-EE9146507AC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Erstellen von Notizen.dotx</Template>
  <TotalTime>0</TotalTime>
  <Pages>1</Pages>
  <Words>200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Sieglen</dc:creator>
  <cp:keywords/>
  <dc:description/>
  <cp:lastModifiedBy>Iven Sieglen</cp:lastModifiedBy>
  <cp:revision>7</cp:revision>
  <dcterms:created xsi:type="dcterms:W3CDTF">2019-05-08T18:49:00Z</dcterms:created>
  <dcterms:modified xsi:type="dcterms:W3CDTF">2019-05-08T19:02:00Z</dcterms:modified>
</cp:coreProperties>
</file>